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B9B" w:rsidRPr="006C7B9B" w:rsidRDefault="006C7B9B" w:rsidP="006C7B9B">
      <w:pPr>
        <w:rPr>
          <w:sz w:val="44"/>
          <w:u w:val="single"/>
        </w:rPr>
      </w:pPr>
      <w:r w:rsidRPr="006C7B9B">
        <w:rPr>
          <w:sz w:val="44"/>
          <w:u w:val="single"/>
        </w:rPr>
        <w:t>Survey Dead Survival</w:t>
      </w:r>
    </w:p>
    <w:p w:rsidR="00C14241" w:rsidRPr="006C7B9B" w:rsidRDefault="006C7B9B" w:rsidP="00C14241">
      <w:pPr>
        <w:spacing w:after="0"/>
        <w:rPr>
          <w:sz w:val="32"/>
          <w:u w:val="single"/>
        </w:rPr>
      </w:pPr>
      <w:r>
        <w:rPr>
          <w:sz w:val="32"/>
        </w:rPr>
        <w:t>Name: _________________</w:t>
      </w:r>
    </w:p>
    <w:p w:rsidR="00C14241" w:rsidRDefault="00C14241" w:rsidP="00C14241">
      <w:pPr>
        <w:spacing w:after="0"/>
        <w:rPr>
          <w:sz w:val="32"/>
        </w:rPr>
      </w:pPr>
      <w:r>
        <w:rPr>
          <w:sz w:val="32"/>
        </w:rPr>
        <w:t>Age:</w:t>
      </w:r>
      <w:r w:rsidR="006C7B9B">
        <w:rPr>
          <w:sz w:val="32"/>
        </w:rPr>
        <w:t xml:space="preserve"> ______</w:t>
      </w:r>
    </w:p>
    <w:p w:rsidR="00C14241" w:rsidRDefault="006C7B9B" w:rsidP="006C7B9B">
      <w:pPr>
        <w:spacing w:after="0"/>
        <w:rPr>
          <w:sz w:val="32"/>
        </w:rPr>
      </w:pPr>
      <w:r>
        <w:rPr>
          <w:sz w:val="32"/>
        </w:rPr>
        <w:t>Gender:  M/F</w:t>
      </w:r>
    </w:p>
    <w:p w:rsidR="006C7B9B" w:rsidRDefault="006C7B9B" w:rsidP="006C7B9B">
      <w:pPr>
        <w:spacing w:after="0"/>
        <w:rPr>
          <w:sz w:val="32"/>
        </w:rPr>
      </w:pPr>
    </w:p>
    <w:p w:rsidR="006C7B9B" w:rsidRDefault="00737E18" w:rsidP="00C14241">
      <w:pPr>
        <w:rPr>
          <w:sz w:val="32"/>
        </w:rPr>
      </w:pPr>
      <w:r w:rsidRPr="00C14241">
        <w:rPr>
          <w:sz w:val="32"/>
        </w:rPr>
        <w:t>Rate the Game from 1 to 10.</w:t>
      </w:r>
    </w:p>
    <w:p w:rsidR="006C7B9B" w:rsidRPr="00C14241" w:rsidRDefault="006C7B9B" w:rsidP="00C14241">
      <w:pPr>
        <w:rPr>
          <w:sz w:val="32"/>
        </w:rPr>
      </w:pPr>
      <w:r>
        <w:rPr>
          <w:noProof/>
          <w:lang w:val="en-SG" w:eastAsia="en-SG"/>
        </w:rPr>
        <mc:AlternateContent>
          <mc:Choice Requires="wps">
            <w:drawing>
              <wp:inline distT="0" distB="0" distL="0" distR="0" wp14:anchorId="4BEE0706" wp14:editId="05904434">
                <wp:extent cx="5791200" cy="276225"/>
                <wp:effectExtent l="0" t="0" r="19050" b="28575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A99698" id="Rectangle 34" o:spid="_x0000_s1026" style="width:456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" fillcolor="white [3201]" strokecolor="#f24f4f [3204]" strokeweight="1pt">
                <w10:anchorlock/>
              </v:rect>
            </w:pict>
          </mc:Fallback>
        </mc:AlternateContent>
      </w:r>
    </w:p>
    <w:p w:rsidR="006C7B9B" w:rsidRDefault="00BA4085" w:rsidP="00C14241">
      <w:pPr>
        <w:rPr>
          <w:sz w:val="32"/>
        </w:rPr>
      </w:pPr>
      <w:r w:rsidRPr="00C14241">
        <w:rPr>
          <w:sz w:val="32"/>
        </w:rPr>
        <w:t>Rate the Difficulty of the Game</w:t>
      </w:r>
      <w:r w:rsidR="006C7B9B">
        <w:rPr>
          <w:sz w:val="32"/>
        </w:rPr>
        <w:t xml:space="preserve"> from 1 to 10.</w:t>
      </w:r>
    </w:p>
    <w:p w:rsidR="006C7B9B" w:rsidRPr="00C14241" w:rsidRDefault="006C7B9B" w:rsidP="00C14241">
      <w:pPr>
        <w:rPr>
          <w:sz w:val="32"/>
        </w:rPr>
      </w:pPr>
      <w:r>
        <w:rPr>
          <w:noProof/>
          <w:lang w:val="en-SG" w:eastAsia="en-SG"/>
        </w:rPr>
        <mc:AlternateContent>
          <mc:Choice Requires="wps">
            <w:drawing>
              <wp:inline distT="0" distB="0" distL="0" distR="0" wp14:anchorId="4BEE0706" wp14:editId="05904434">
                <wp:extent cx="5829300" cy="266700"/>
                <wp:effectExtent l="0" t="0" r="19050" b="19050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A9E65" id="Rectangle 36" o:spid="_x0000_s1026" style="width:459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" fillcolor="white [3201]" strokecolor="#f8943f [3209]" strokeweight="1pt">
                <w10:anchorlock/>
              </v:rect>
            </w:pict>
          </mc:Fallback>
        </mc:AlternateContent>
      </w:r>
    </w:p>
    <w:p w:rsidR="00390E60" w:rsidRDefault="00390E60" w:rsidP="00C14241">
      <w:pPr>
        <w:rPr>
          <w:sz w:val="32"/>
        </w:rPr>
      </w:pPr>
      <w:r w:rsidRPr="00C14241">
        <w:rPr>
          <w:sz w:val="32"/>
        </w:rPr>
        <w:t>Is the UI of the game easy to understand and use?</w:t>
      </w:r>
    </w:p>
    <w:p w:rsidR="006C7B9B" w:rsidRPr="00C14241" w:rsidRDefault="006C7B9B" w:rsidP="00C14241">
      <w:pPr>
        <w:rPr>
          <w:sz w:val="32"/>
        </w:rPr>
      </w:pPr>
      <w:r w:rsidRPr="006C7B9B">
        <w:rPr>
          <w:noProof/>
          <w:sz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BC7A8F" wp14:editId="29B67E37">
                <wp:simplePos x="0" y="0"/>
                <wp:positionH relativeFrom="column">
                  <wp:posOffset>1266825</wp:posOffset>
                </wp:positionH>
                <wp:positionV relativeFrom="paragraph">
                  <wp:posOffset>8890</wp:posOffset>
                </wp:positionV>
                <wp:extent cx="342900" cy="333375"/>
                <wp:effectExtent l="0" t="0" r="19050" b="28575"/>
                <wp:wrapSquare wrapText="bothSides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A498B" id="Rectangle 31" o:spid="_x0000_s1026" style="position:absolute;margin-left:99.75pt;margin-top:.7pt;width:27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" fillcolor="white [3201]" strokecolor="#f8943f [3209]" strokeweight="1pt">
                <w10:wrap type="square"/>
              </v:rect>
            </w:pict>
          </mc:Fallback>
        </mc:AlternateContent>
      </w:r>
      <w:r w:rsidRPr="006C7B9B">
        <w:rPr>
          <w:noProof/>
          <w:sz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9CC2D" wp14:editId="78FAD347">
                <wp:simplePos x="0" y="0"/>
                <wp:positionH relativeFrom="column">
                  <wp:posOffset>409575</wp:posOffset>
                </wp:positionH>
                <wp:positionV relativeFrom="paragraph">
                  <wp:posOffset>8890</wp:posOffset>
                </wp:positionV>
                <wp:extent cx="342900" cy="333375"/>
                <wp:effectExtent l="0" t="0" r="19050" b="28575"/>
                <wp:wrapSquare wrapText="bothSides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2C4B3" id="Rectangle 30" o:spid="_x0000_s1026" style="position:absolute;margin-left:32.25pt;margin-top:.7pt;width:27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" fillcolor="white [3201]" strokecolor="#f8943f [3209]" strokeweight="1pt">
                <w10:wrap type="square"/>
              </v:rect>
            </w:pict>
          </mc:Fallback>
        </mc:AlternateContent>
      </w:r>
      <w:r>
        <w:rPr>
          <w:sz w:val="32"/>
        </w:rPr>
        <w:t>Yes No</w:t>
      </w:r>
    </w:p>
    <w:p w:rsidR="00390E60" w:rsidRDefault="00390E60" w:rsidP="00C14241">
      <w:pPr>
        <w:rPr>
          <w:sz w:val="32"/>
        </w:rPr>
      </w:pPr>
      <w:r w:rsidRPr="00C14241">
        <w:rPr>
          <w:sz w:val="32"/>
        </w:rPr>
        <w:t>Are the number of supplies and ammo, the player start with, adequate?</w:t>
      </w:r>
    </w:p>
    <w:p w:rsidR="006C7B9B" w:rsidRPr="00C14241" w:rsidRDefault="006C7B9B" w:rsidP="00C14241">
      <w:pPr>
        <w:rPr>
          <w:sz w:val="32"/>
        </w:rPr>
      </w:pPr>
      <w:r w:rsidRPr="006C7B9B">
        <w:rPr>
          <w:noProof/>
          <w:sz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3B180" wp14:editId="655D3844">
                <wp:simplePos x="0" y="0"/>
                <wp:positionH relativeFrom="column">
                  <wp:posOffset>447675</wp:posOffset>
                </wp:positionH>
                <wp:positionV relativeFrom="paragraph">
                  <wp:posOffset>8890</wp:posOffset>
                </wp:positionV>
                <wp:extent cx="342900" cy="333375"/>
                <wp:effectExtent l="0" t="0" r="19050" b="28575"/>
                <wp:wrapSquare wrapText="bothSides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EAAD9" id="Rectangle 28" o:spid="_x0000_s1026" style="position:absolute;margin-left:35.25pt;margin-top:.7pt;width:27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" fillcolor="white [3201]" strokecolor="#f8943f [3209]" strokeweight="1pt">
                <w10:wrap type="square"/>
              </v:rect>
            </w:pict>
          </mc:Fallback>
        </mc:AlternateContent>
      </w:r>
      <w:r w:rsidRPr="006C7B9B">
        <w:rPr>
          <w:noProof/>
          <w:sz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8E64F9" wp14:editId="05C476E2">
                <wp:simplePos x="0" y="0"/>
                <wp:positionH relativeFrom="column">
                  <wp:posOffset>1304925</wp:posOffset>
                </wp:positionH>
                <wp:positionV relativeFrom="paragraph">
                  <wp:posOffset>8890</wp:posOffset>
                </wp:positionV>
                <wp:extent cx="342900" cy="333375"/>
                <wp:effectExtent l="0" t="0" r="19050" b="28575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8B5DD" id="Rectangle 29" o:spid="_x0000_s1026" style="position:absolute;margin-left:102.75pt;margin-top:.7pt;width:27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" fillcolor="white [3201]" strokecolor="#f8943f [3209]" strokeweight="1pt">
                <w10:wrap type="square"/>
              </v:rect>
            </w:pict>
          </mc:Fallback>
        </mc:AlternateContent>
      </w:r>
      <w:r>
        <w:rPr>
          <w:sz w:val="32"/>
        </w:rPr>
        <w:t>Yes No</w:t>
      </w:r>
    </w:p>
    <w:p w:rsidR="00C14241" w:rsidRDefault="00390E60" w:rsidP="00C14241">
      <w:pPr>
        <w:rPr>
          <w:sz w:val="32"/>
        </w:rPr>
      </w:pPr>
      <w:r w:rsidRPr="00C14241">
        <w:rPr>
          <w:sz w:val="32"/>
        </w:rPr>
        <w:t>Would you wish to play this game for a longer period of time</w:t>
      </w:r>
      <w:r w:rsidR="00212078">
        <w:rPr>
          <w:sz w:val="32"/>
        </w:rPr>
        <w:t>?</w:t>
      </w:r>
    </w:p>
    <w:p w:rsidR="006C7B9B" w:rsidRDefault="006C7B9B" w:rsidP="00C14241">
      <w:pPr>
        <w:rPr>
          <w:sz w:val="32"/>
        </w:rPr>
      </w:pPr>
      <w:r>
        <w:rPr>
          <w:noProof/>
          <w:sz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33EBD" wp14:editId="068AAE3B">
                <wp:simplePos x="0" y="0"/>
                <wp:positionH relativeFrom="column">
                  <wp:posOffset>1285875</wp:posOffset>
                </wp:positionH>
                <wp:positionV relativeFrom="paragraph">
                  <wp:posOffset>9525</wp:posOffset>
                </wp:positionV>
                <wp:extent cx="342900" cy="333375"/>
                <wp:effectExtent l="0" t="0" r="19050" b="28575"/>
                <wp:wrapSquare wrapText="bothSides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3BD97" id="Rectangle 27" o:spid="_x0000_s1026" style="position:absolute;margin-left:101.25pt;margin-top:.75pt;width:27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" fillcolor="white [3201]" strokecolor="#f8943f [3209]" strokeweight="1pt">
                <w10:wrap type="square"/>
              </v:rect>
            </w:pict>
          </mc:Fallback>
        </mc:AlternateContent>
      </w:r>
      <w:r>
        <w:rPr>
          <w:noProof/>
          <w:sz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F3783" wp14:editId="0C1161C1">
                <wp:simplePos x="0" y="0"/>
                <wp:positionH relativeFrom="column">
                  <wp:posOffset>428625</wp:posOffset>
                </wp:positionH>
                <wp:positionV relativeFrom="paragraph">
                  <wp:posOffset>9525</wp:posOffset>
                </wp:positionV>
                <wp:extent cx="342900" cy="333375"/>
                <wp:effectExtent l="0" t="0" r="19050" b="28575"/>
                <wp:wrapSquare wrapText="bothSides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1F4F7" id="Rectangle 26" o:spid="_x0000_s1026" style="position:absolute;margin-left:33.75pt;margin-top:.75pt;width:27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" fillcolor="white [3201]" strokecolor="#f8943f [3209]" strokeweight="1pt">
                <w10:wrap type="square"/>
              </v:rect>
            </w:pict>
          </mc:Fallback>
        </mc:AlternateContent>
      </w:r>
      <w:r>
        <w:rPr>
          <w:sz w:val="32"/>
        </w:rPr>
        <w:t>Yes No</w:t>
      </w:r>
    </w:p>
    <w:p w:rsidR="006C7B9B" w:rsidRDefault="00390E60" w:rsidP="00C14241">
      <w:pPr>
        <w:rPr>
          <w:sz w:val="32"/>
        </w:rPr>
      </w:pPr>
      <w:r w:rsidRPr="00C14241">
        <w:rPr>
          <w:sz w:val="32"/>
        </w:rPr>
        <w:t>What other types of weapons, would you like to see in the game?</w:t>
      </w:r>
    </w:p>
    <w:p w:rsidR="006C7B9B" w:rsidRPr="00C14241" w:rsidRDefault="006C7B9B" w:rsidP="00C14241">
      <w:pPr>
        <w:rPr>
          <w:sz w:val="32"/>
        </w:rPr>
      </w:pPr>
      <w:r>
        <w:rPr>
          <w:noProof/>
          <w:lang w:val="en-SG" w:eastAsia="en-SG"/>
        </w:rPr>
        <mc:AlternateContent>
          <mc:Choice Requires="wps">
            <w:drawing>
              <wp:inline distT="0" distB="0" distL="0" distR="0" wp14:anchorId="4BEE0706" wp14:editId="05904434">
                <wp:extent cx="5819775" cy="838200"/>
                <wp:effectExtent l="0" t="0" r="28575" b="1905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D806FA" id="Rectangle 32" o:spid="_x0000_s1026" style="width:458.2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" fillcolor="white [3201]" strokecolor="#f8943f [3209]" strokeweight="1pt">
                <w10:anchorlock/>
              </v:rect>
            </w:pict>
          </mc:Fallback>
        </mc:AlternateContent>
      </w:r>
    </w:p>
    <w:p w:rsidR="00390E60" w:rsidRDefault="006C7B9B" w:rsidP="00C14241">
      <w:pPr>
        <w:rPr>
          <w:sz w:val="32"/>
        </w:rPr>
      </w:pPr>
      <w:r>
        <w:rPr>
          <w:noProof/>
          <w:sz w:val="32"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24E852" wp14:editId="52F182B5">
                <wp:simplePos x="0" y="0"/>
                <wp:positionH relativeFrom="column">
                  <wp:posOffset>1304925</wp:posOffset>
                </wp:positionH>
                <wp:positionV relativeFrom="paragraph">
                  <wp:posOffset>736600</wp:posOffset>
                </wp:positionV>
                <wp:extent cx="342900" cy="333375"/>
                <wp:effectExtent l="0" t="0" r="19050" b="28575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3CF3D" id="Rectangle 25" o:spid="_x0000_s1026" style="position:absolute;margin-left:102.75pt;margin-top:58pt;width:27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" fillcolor="white [3201]" strokecolor="#f8943f [3209]" strokeweight="1pt">
                <w10:wrap type="square"/>
              </v:rect>
            </w:pict>
          </mc:Fallback>
        </mc:AlternateContent>
      </w:r>
      <w:r>
        <w:rPr>
          <w:noProof/>
          <w:sz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F034CB" wp14:editId="6F262ED4">
                <wp:simplePos x="0" y="0"/>
                <wp:positionH relativeFrom="column">
                  <wp:posOffset>428625</wp:posOffset>
                </wp:positionH>
                <wp:positionV relativeFrom="paragraph">
                  <wp:posOffset>727075</wp:posOffset>
                </wp:positionV>
                <wp:extent cx="342900" cy="333375"/>
                <wp:effectExtent l="0" t="0" r="19050" b="28575"/>
                <wp:wrapSquare wrapText="bothSides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DC767" id="Rectangle 24" o:spid="_x0000_s1026" style="position:absolute;margin-left:33.75pt;margin-top:57.25pt;width:27pt;height:2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" fillcolor="white [3201]" strokecolor="#f8943f [3209]" strokeweight="1pt">
                <w10:wrap type="square"/>
              </v:rect>
            </w:pict>
          </mc:Fallback>
        </mc:AlternateContent>
      </w:r>
      <w:r w:rsidR="00390E60" w:rsidRPr="00C14241">
        <w:rPr>
          <w:sz w:val="32"/>
        </w:rPr>
        <w:t>Would the game be more enjoyable if there were more type</w:t>
      </w:r>
      <w:r w:rsidR="00212078">
        <w:rPr>
          <w:sz w:val="32"/>
        </w:rPr>
        <w:t>s</w:t>
      </w:r>
      <w:r w:rsidR="00390E60" w:rsidRPr="00C14241">
        <w:rPr>
          <w:sz w:val="32"/>
        </w:rPr>
        <w:t xml:space="preserve"> of characters to choose from?</w:t>
      </w:r>
    </w:p>
    <w:p w:rsidR="006C7B9B" w:rsidRPr="00C14241" w:rsidRDefault="006C7B9B" w:rsidP="00C14241">
      <w:pPr>
        <w:rPr>
          <w:sz w:val="32"/>
        </w:rPr>
      </w:pPr>
      <w:r>
        <w:rPr>
          <w:sz w:val="32"/>
        </w:rPr>
        <w:t>Yes No</w:t>
      </w:r>
    </w:p>
    <w:p w:rsidR="00BA4085" w:rsidRDefault="00212078" w:rsidP="00C14241">
      <w:pPr>
        <w:rPr>
          <w:sz w:val="32"/>
        </w:rPr>
      </w:pPr>
      <w:r>
        <w:rPr>
          <w:sz w:val="32"/>
        </w:rPr>
        <w:t>Which parts of the Game were not enjoyable?</w:t>
      </w:r>
      <w:bookmarkStart w:id="0" w:name="_GoBack"/>
      <w:bookmarkEnd w:id="0"/>
    </w:p>
    <w:p w:rsidR="006C7B9B" w:rsidRPr="00C14241" w:rsidRDefault="006C7B9B" w:rsidP="00C14241">
      <w:pPr>
        <w:rPr>
          <w:sz w:val="32"/>
        </w:rPr>
      </w:pPr>
      <w:r>
        <w:rPr>
          <w:noProof/>
          <w:lang w:val="en-SG" w:eastAsia="en-SG"/>
        </w:rPr>
        <mc:AlternateContent>
          <mc:Choice Requires="wps">
            <w:drawing>
              <wp:inline distT="0" distB="0" distL="0" distR="0" wp14:anchorId="3012DF41" wp14:editId="5F0B92F5">
                <wp:extent cx="5819775" cy="838200"/>
                <wp:effectExtent l="0" t="0" r="28575" b="190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C2A9D" id="Rectangle 19" o:spid="_x0000_s1026" style="width:458.2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" fillcolor="white [3201]" strokecolor="#f8943f [3209]" strokeweight="1pt">
                <w10:anchorlock/>
              </v:rect>
            </w:pict>
          </mc:Fallback>
        </mc:AlternateContent>
      </w:r>
    </w:p>
    <w:p w:rsidR="00C14241" w:rsidRDefault="00C14241" w:rsidP="00C14241">
      <w:pPr>
        <w:rPr>
          <w:sz w:val="32"/>
        </w:rPr>
      </w:pPr>
      <w:r w:rsidRPr="00C14241">
        <w:rPr>
          <w:sz w:val="32"/>
        </w:rPr>
        <w:t>Any Problems Found</w:t>
      </w:r>
      <w:r w:rsidR="00D045EC">
        <w:rPr>
          <w:sz w:val="32"/>
        </w:rPr>
        <w:t>?</w:t>
      </w:r>
      <w:r w:rsidRPr="00C14241">
        <w:rPr>
          <w:noProof/>
          <w:sz w:val="32"/>
          <w:lang w:val="en-SG" w:eastAsia="en-SG"/>
        </w:rPr>
        <w:t xml:space="preserve"> </w:t>
      </w:r>
      <w:r>
        <w:rPr>
          <w:noProof/>
          <w:lang w:val="en-SG" w:eastAsia="en-SG"/>
        </w:rPr>
        <mc:AlternateContent>
          <mc:Choice Requires="wps">
            <w:drawing>
              <wp:inline distT="0" distB="0" distL="0" distR="0" wp14:anchorId="24DB0672" wp14:editId="01931670">
                <wp:extent cx="5762625" cy="1847850"/>
                <wp:effectExtent l="0" t="0" r="28575" b="1905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0A392" id="Rectangle 4" o:spid="_x0000_s1026" style="width:453.75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" fillcolor="white [3201]" strokecolor="#f8943f [3209]" strokeweight="1pt">
                <w10:anchorlock/>
              </v:rect>
            </w:pict>
          </mc:Fallback>
        </mc:AlternateContent>
      </w:r>
    </w:p>
    <w:p w:rsidR="00BA4085" w:rsidRPr="00C14241" w:rsidRDefault="00BA4085" w:rsidP="00C14241">
      <w:pPr>
        <w:rPr>
          <w:sz w:val="32"/>
        </w:rPr>
      </w:pPr>
      <w:r w:rsidRPr="00C14241">
        <w:rPr>
          <w:sz w:val="32"/>
        </w:rPr>
        <w:t>What improvements</w:t>
      </w:r>
      <w:r w:rsidR="00D045EC">
        <w:rPr>
          <w:sz w:val="32"/>
        </w:rPr>
        <w:t xml:space="preserve"> can be made?</w:t>
      </w:r>
      <w:r w:rsidR="00C14241">
        <w:rPr>
          <w:noProof/>
          <w:sz w:val="32"/>
          <w:lang w:val="en-SG" w:eastAsia="en-SG"/>
        </w:rPr>
        <mc:AlternateContent>
          <mc:Choice Requires="wps">
            <w:drawing>
              <wp:inline distT="0" distB="0" distL="0" distR="0" wp14:anchorId="350AADF6" wp14:editId="75C09273">
                <wp:extent cx="5753100" cy="2466975"/>
                <wp:effectExtent l="0" t="0" r="19050" b="285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84E7F" id="Rectangle 5" o:spid="_x0000_s1026" style="width:453pt;height:19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" fillcolor="white [3201]" strokecolor="#f8943f [3209]" strokeweight="1pt">
                <w10:anchorlock/>
              </v:rect>
            </w:pict>
          </mc:Fallback>
        </mc:AlternateContent>
      </w:r>
    </w:p>
    <w:p w:rsidR="00C14241" w:rsidRPr="00C14241" w:rsidRDefault="00C14241" w:rsidP="00C14241">
      <w:pPr>
        <w:spacing w:after="100" w:afterAutospacing="1"/>
        <w:ind w:left="360"/>
        <w:rPr>
          <w:sz w:val="32"/>
        </w:rPr>
      </w:pPr>
    </w:p>
    <w:sectPr w:rsidR="00C14241" w:rsidRPr="00C14241">
      <w:footerReference w:type="default" r:id="rId1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88D" w:rsidRDefault="0032488D">
      <w:pPr>
        <w:spacing w:after="0" w:line="240" w:lineRule="auto"/>
      </w:pPr>
      <w:r>
        <w:separator/>
      </w:r>
    </w:p>
  </w:endnote>
  <w:endnote w:type="continuationSeparator" w:id="0">
    <w:p w:rsidR="0032488D" w:rsidRDefault="00324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C51" w:rsidRDefault="0032488D">
    <w:pPr>
      <w:pStyle w:val="Footer"/>
    </w:pPr>
    <w:sdt>
      <w:sdtPr>
        <w:alias w:val="Title"/>
        <w:tag w:val=""/>
        <w:id w:val="280004402"/>
        <w:placeholder>
          <w:docPart w:val="874D187C432C4A57B526DB6495A3B55B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7DBE">
          <w:t>[Client Satisfaction Survey Report]</w:t>
        </w:r>
      </w:sdtContent>
    </w:sdt>
    <w:r w:rsidR="00387DBE">
      <w:t xml:space="preserve"> - </w:t>
    </w:r>
    <w:sdt>
      <w:sdtPr>
        <w:alias w:val="Date"/>
        <w:tag w:val=""/>
        <w:id w:val="-1976370188"/>
        <w:placeholder>
          <w:docPart w:val="88994F36ED55443EBEE6324248AF3A73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2-12-2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387DBE">
          <w:t>[Date</w:t>
        </w:r>
        <w:proofErr w:type="gramStart"/>
        <w:r w:rsidR="00387DBE">
          <w:t>]</w:t>
        </w:r>
        <w:proofErr w:type="gramEnd"/>
      </w:sdtContent>
    </w:sdt>
    <w:r w:rsidR="00387DBE">
      <w:ptab w:relativeTo="margin" w:alignment="right" w:leader="none"/>
    </w:r>
    <w:r w:rsidR="00387DBE">
      <w:fldChar w:fldCharType="begin"/>
    </w:r>
    <w:r w:rsidR="00387DBE">
      <w:instrText xml:space="preserve"> PAGE   \* MERGEFORMAT </w:instrText>
    </w:r>
    <w:r w:rsidR="00387DBE">
      <w:fldChar w:fldCharType="separate"/>
    </w:r>
    <w:r w:rsidR="00212078">
      <w:rPr>
        <w:noProof/>
      </w:rPr>
      <w:t>2</w:t>
    </w:r>
    <w:r w:rsidR="00387DB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88D" w:rsidRDefault="0032488D">
      <w:pPr>
        <w:spacing w:after="0" w:line="240" w:lineRule="auto"/>
      </w:pPr>
      <w:r>
        <w:separator/>
      </w:r>
    </w:p>
  </w:footnote>
  <w:footnote w:type="continuationSeparator" w:id="0">
    <w:p w:rsidR="0032488D" w:rsidRDefault="00324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9D351D"/>
    <w:multiLevelType w:val="hybridMultilevel"/>
    <w:tmpl w:val="9F2246A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5133E"/>
    <w:multiLevelType w:val="hybridMultilevel"/>
    <w:tmpl w:val="3B22D104"/>
    <w:lvl w:ilvl="0" w:tplc="BB4CD6B4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56C24"/>
    <w:multiLevelType w:val="hybridMultilevel"/>
    <w:tmpl w:val="D7B60454"/>
    <w:lvl w:ilvl="0" w:tplc="81D43000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04F66"/>
    <w:multiLevelType w:val="hybridMultilevel"/>
    <w:tmpl w:val="94A032F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930D8E"/>
    <w:multiLevelType w:val="hybridMultilevel"/>
    <w:tmpl w:val="7AEC217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C547D6"/>
    <w:multiLevelType w:val="hybridMultilevel"/>
    <w:tmpl w:val="20049D0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F35D0"/>
    <w:multiLevelType w:val="hybridMultilevel"/>
    <w:tmpl w:val="F73A20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A2606A"/>
    <w:multiLevelType w:val="hybridMultilevel"/>
    <w:tmpl w:val="B6709A5E"/>
    <w:lvl w:ilvl="0" w:tplc="6CBE28E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2465F2"/>
    <w:multiLevelType w:val="hybridMultilevel"/>
    <w:tmpl w:val="FBE2B8C4"/>
    <w:lvl w:ilvl="0" w:tplc="6E4E383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12"/>
  </w:num>
  <w:num w:numId="8">
    <w:abstractNumId w:val="11"/>
  </w:num>
  <w:num w:numId="9">
    <w:abstractNumId w:val="10"/>
  </w:num>
  <w:num w:numId="10">
    <w:abstractNumId w:val="2"/>
  </w:num>
  <w:num w:numId="11">
    <w:abstractNumId w:val="9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85"/>
    <w:rsid w:val="00150C51"/>
    <w:rsid w:val="00212078"/>
    <w:rsid w:val="0032488D"/>
    <w:rsid w:val="00387DBE"/>
    <w:rsid w:val="00390E60"/>
    <w:rsid w:val="004B138C"/>
    <w:rsid w:val="006C7B9B"/>
    <w:rsid w:val="00737E18"/>
    <w:rsid w:val="00BA4085"/>
    <w:rsid w:val="00C14241"/>
    <w:rsid w:val="00D0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F2D694-CABE-4D68-B617-393554E3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360" w:after="12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pPr>
      <w:keepNext/>
      <w:keepLines/>
      <w:spacing w:before="240" w:after="120"/>
      <w:contextualSpacing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3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5"/>
    <w:qFormat/>
    <w:rPr>
      <w:color w:val="FFFFFF" w:themeColor="background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9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numPr>
        <w:numId w:val="1"/>
      </w:numPr>
      <w:tabs>
        <w:tab w:val="right" w:leader="dot" w:pos="6120"/>
      </w:tabs>
      <w:spacing w:after="140" w:line="240" w:lineRule="auto"/>
      <w:ind w:right="3240"/>
    </w:pPr>
    <w:rPr>
      <w:b/>
      <w:bCs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2"/>
    <w:rPr>
      <w:b/>
      <w:bCs/>
      <w:i/>
      <w:iCs/>
      <w:sz w:val="24"/>
      <w:szCs w:val="24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2"/>
    <w:rPr>
      <w:rFonts w:asciiTheme="majorHAnsi" w:eastAsiaTheme="majorEastAsia" w:hAnsiTheme="majorHAnsi" w:cstheme="majorBidi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9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spacing w:after="100"/>
      <w:ind w:left="720" w:right="3240"/>
    </w:pPr>
  </w:style>
  <w:style w:type="paragraph" w:styleId="ListBullet">
    <w:name w:val="List Bullet"/>
    <w:basedOn w:val="Normal"/>
    <w:uiPriority w:val="2"/>
    <w:unhideWhenUsed/>
    <w:qFormat/>
    <w:pPr>
      <w:numPr>
        <w:numId w:val="4"/>
      </w:numPr>
      <w:spacing w:after="240"/>
      <w:contextualSpacing/>
    </w:pPr>
  </w:style>
  <w:style w:type="paragraph" w:styleId="ListBullet2">
    <w:name w:val="List Bullet 2"/>
    <w:basedOn w:val="Normal"/>
    <w:uiPriority w:val="2"/>
    <w:unhideWhenUsed/>
    <w:qFormat/>
    <w:pPr>
      <w:numPr>
        <w:numId w:val="5"/>
      </w:numPr>
      <w:spacing w:after="240"/>
      <w:contextualSpacing/>
    </w:pPr>
  </w:style>
  <w:style w:type="character" w:styleId="Strong">
    <w:name w:val="Strong"/>
    <w:basedOn w:val="DefaultParagraphFont"/>
    <w:uiPriority w:val="6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Ind w:w="0" w:type="dxa"/>
      <w:tblBorders>
        <w:top w:val="single" w:sz="4" w:space="0" w:color="BCB8AC" w:themeColor="text2" w:themeTint="66"/>
      </w:tblBorders>
      <w:tblCellMar>
        <w:top w:w="0" w:type="dxa"/>
        <w:left w:w="0" w:type="dxa"/>
        <w:bottom w:w="0" w:type="dxa"/>
        <w:right w:w="144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paragraph" w:styleId="Closing">
    <w:name w:val="Closing"/>
    <w:basedOn w:val="Normal"/>
    <w:link w:val="ClosingChar"/>
    <w:uiPriority w:val="99"/>
    <w:unhideWhenUsed/>
    <w:qFormat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BA4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kaj2\AppData\Roaming\Microsoft\Templates\Client%20satisfaction%20survey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4D187C432C4A57B526DB6495A3B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F36EC-5838-45FD-ACEE-E52C2C3BCEA1}"/>
      </w:docPartPr>
      <w:docPartBody>
        <w:p w:rsidR="00AA1966" w:rsidRDefault="004B0CAD">
          <w:pPr>
            <w:pStyle w:val="874D187C432C4A57B526DB6495A3B55B"/>
          </w:pPr>
          <w:r>
            <w:t>[Client Satisfaction Survey Report]</w:t>
          </w:r>
        </w:p>
      </w:docPartBody>
    </w:docPart>
    <w:docPart>
      <w:docPartPr>
        <w:name w:val="88994F36ED55443EBEE6324248AF3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1361E-BB3A-4E82-99FE-4549496EAD21}"/>
      </w:docPartPr>
      <w:docPartBody>
        <w:p w:rsidR="00AA1966" w:rsidRDefault="004B0CAD">
          <w:pPr>
            <w:pStyle w:val="88994F36ED55443EBEE6324248AF3A73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AD"/>
    <w:rsid w:val="004B0CAD"/>
    <w:rsid w:val="00AA1966"/>
    <w:rsid w:val="00E4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B9BD5" w:themeColor="accent1"/>
    </w:rPr>
  </w:style>
  <w:style w:type="paragraph" w:customStyle="1" w:styleId="3DE2E58B5D77459B85AA1B26296EBEB1">
    <w:name w:val="3DE2E58B5D77459B85AA1B26296EBEB1"/>
  </w:style>
  <w:style w:type="paragraph" w:customStyle="1" w:styleId="2CEC204F2AB944D1BD56138390440E0E">
    <w:name w:val="2CEC204F2AB944D1BD56138390440E0E"/>
  </w:style>
  <w:style w:type="paragraph" w:customStyle="1" w:styleId="FE31AA1A91CA471A966E162B7CD84240">
    <w:name w:val="FE31AA1A91CA471A966E162B7CD84240"/>
  </w:style>
  <w:style w:type="paragraph" w:customStyle="1" w:styleId="F10CA69D4D30429297944A9B83E2C649">
    <w:name w:val="F10CA69D4D30429297944A9B83E2C649"/>
  </w:style>
  <w:style w:type="paragraph" w:customStyle="1" w:styleId="D0ECE830FE11476795163BABF14DD74E">
    <w:name w:val="D0ECE830FE11476795163BABF14DD74E"/>
  </w:style>
  <w:style w:type="paragraph" w:customStyle="1" w:styleId="75CDC4191018424CB543D0410E4A3597">
    <w:name w:val="75CDC4191018424CB543D0410E4A3597"/>
  </w:style>
  <w:style w:type="paragraph" w:customStyle="1" w:styleId="E3924276816B47B2ABED4D33941FDCE4">
    <w:name w:val="E3924276816B47B2ABED4D33941FDCE4"/>
  </w:style>
  <w:style w:type="paragraph" w:customStyle="1" w:styleId="D060525B472E43E087CA312C60433599">
    <w:name w:val="D060525B472E43E087CA312C60433599"/>
  </w:style>
  <w:style w:type="paragraph" w:customStyle="1" w:styleId="9BECC063A5414E30B9324002841512A2">
    <w:name w:val="9BECC063A5414E30B9324002841512A2"/>
  </w:style>
  <w:style w:type="paragraph" w:customStyle="1" w:styleId="874D187C432C4A57B526DB6495A3B55B">
    <w:name w:val="874D187C432C4A57B526DB6495A3B55B"/>
  </w:style>
  <w:style w:type="paragraph" w:customStyle="1" w:styleId="88994F36ED55443EBEE6324248AF3A73">
    <w:name w:val="88994F36ED55443EBEE6324248AF3A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A4EA0D-3B9A-45FC-9744-31C18012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</Template>
  <TotalTime>79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3</cp:revision>
  <dcterms:created xsi:type="dcterms:W3CDTF">2014-01-07T06:23:00Z</dcterms:created>
  <dcterms:modified xsi:type="dcterms:W3CDTF">2014-01-07T07:42:00Z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