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43" w:rsidRPr="00611061" w:rsidRDefault="008E2FAB">
      <w:pPr>
        <w:pStyle w:val="Title"/>
        <w:rPr>
          <w:color w:val="FF0000"/>
        </w:rPr>
      </w:pPr>
      <w:r w:rsidRPr="00611061">
        <w:rPr>
          <w:color w:val="FF0000"/>
        </w:rPr>
        <w:t>Dead Survival</w:t>
      </w:r>
    </w:p>
    <w:p w:rsidR="00AB1A43" w:rsidRPr="00611061" w:rsidRDefault="008E2FAB" w:rsidP="008E2FAB">
      <w:pPr>
        <w:pStyle w:val="Heading1"/>
        <w:numPr>
          <w:ilvl w:val="0"/>
          <w:numId w:val="0"/>
        </w:numPr>
        <w:rPr>
          <w:color w:val="00B0F0"/>
        </w:rPr>
      </w:pPr>
      <w:r w:rsidRPr="00611061">
        <w:rPr>
          <w:color w:val="00B0F0"/>
        </w:rPr>
        <w:t>Story</w:t>
      </w:r>
    </w:p>
    <w:p w:rsidR="00AB1A43" w:rsidRPr="00611061" w:rsidRDefault="008E2FAB" w:rsidP="008E2FAB">
      <w:pPr>
        <w:rPr>
          <w:rFonts w:ascii="Arial" w:hAnsi="Arial" w:cs="Arial"/>
          <w:color w:val="000000"/>
          <w:sz w:val="32"/>
          <w:szCs w:val="60"/>
        </w:rPr>
      </w:pPr>
      <w:r w:rsidRPr="00611061">
        <w:rPr>
          <w:rFonts w:ascii="Arial" w:hAnsi="Arial" w:cs="Arial"/>
          <w:color w:val="000000"/>
          <w:sz w:val="32"/>
          <w:szCs w:val="60"/>
        </w:rPr>
        <w:t>The player would play as Ghost, a retired soldier of the Navy Seals who is currently living off his pension and the company of his buddy, Riley the dog.</w:t>
      </w:r>
    </w:p>
    <w:p w:rsidR="008E2FAB" w:rsidRPr="00611061" w:rsidRDefault="008E2FAB" w:rsidP="00611061">
      <w:pPr>
        <w:spacing w:before="120" w:after="0" w:line="240" w:lineRule="auto"/>
        <w:rPr>
          <w:rFonts w:ascii="Times New Roman" w:eastAsia="Times New Roman" w:hAnsi="Times New Roman" w:cs="Times New Roman"/>
          <w:sz w:val="10"/>
          <w:szCs w:val="24"/>
          <w:lang w:val="en-SG" w:eastAsia="en-SG"/>
        </w:rPr>
      </w:pPr>
      <w:r w:rsidRPr="008E2FAB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>Ghost’s paradise</w:t>
      </w:r>
      <w:r w:rsidR="00611061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 xml:space="preserve"> was</w:t>
      </w:r>
      <w:r w:rsidRPr="008E2FAB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 xml:space="preserve"> </w:t>
      </w:r>
      <w:r w:rsidR="00611061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 xml:space="preserve">then </w:t>
      </w:r>
      <w:r w:rsidRPr="008E2FAB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>shattered as North Korea resorts to chemical warfare and attack America.</w:t>
      </w:r>
      <w:r w:rsidR="00611061">
        <w:rPr>
          <w:rFonts w:ascii="Times New Roman" w:eastAsia="Times New Roman" w:hAnsi="Times New Roman" w:cs="Times New Roman"/>
          <w:sz w:val="10"/>
          <w:szCs w:val="24"/>
          <w:lang w:val="en-SG" w:eastAsia="en-SG"/>
        </w:rPr>
        <w:t xml:space="preserve"> </w:t>
      </w:r>
      <w:r w:rsidRPr="00611061">
        <w:rPr>
          <w:rFonts w:ascii="Arial" w:eastAsia="Times New Roman" w:hAnsi="Arial" w:cs="Arial"/>
          <w:color w:val="000000"/>
          <w:sz w:val="32"/>
          <w:szCs w:val="60"/>
          <w:lang w:val="en-SG" w:eastAsia="en-SG"/>
        </w:rPr>
        <w:t>As a result, the infected started coming back from the dead, causing a zombie apocalypse.</w:t>
      </w:r>
    </w:p>
    <w:p w:rsidR="008E2FAB" w:rsidRPr="00611061" w:rsidRDefault="008E2FAB" w:rsidP="008E2FAB">
      <w:pPr>
        <w:rPr>
          <w:rFonts w:ascii="Arial" w:hAnsi="Arial" w:cs="Arial"/>
          <w:color w:val="000000"/>
          <w:sz w:val="32"/>
          <w:szCs w:val="60"/>
        </w:rPr>
      </w:pPr>
      <w:r w:rsidRPr="00611061">
        <w:rPr>
          <w:rFonts w:ascii="Arial" w:hAnsi="Arial" w:cs="Arial"/>
          <w:color w:val="000000"/>
          <w:sz w:val="32"/>
          <w:szCs w:val="60"/>
        </w:rPr>
        <w:t>The US authorities have reached a conclusion that the virus will die out after 400 days and promised to send aid when the virus is gone.</w:t>
      </w:r>
    </w:p>
    <w:p w:rsidR="008E2FAB" w:rsidRPr="00611061" w:rsidRDefault="008E2FAB" w:rsidP="008E2FAB">
      <w:pPr>
        <w:rPr>
          <w:rFonts w:ascii="Arial" w:hAnsi="Arial" w:cs="Arial"/>
          <w:color w:val="000000"/>
          <w:sz w:val="32"/>
          <w:szCs w:val="40"/>
        </w:rPr>
      </w:pPr>
      <w:r w:rsidRPr="00611061">
        <w:rPr>
          <w:rFonts w:ascii="Arial" w:hAnsi="Arial" w:cs="Arial"/>
          <w:color w:val="000000"/>
          <w:sz w:val="32"/>
          <w:szCs w:val="40"/>
        </w:rPr>
        <w:t>While the world Ghost knows is never the same anymore, all is not lost, for it is his duty as a soldier to protect and defend his fellow Americans - of the people, by the people, for the people!</w:t>
      </w:r>
    </w:p>
    <w:p w:rsidR="008E2FAB" w:rsidRPr="00611061" w:rsidRDefault="008E2FAB" w:rsidP="008E2FAB">
      <w:pPr>
        <w:pStyle w:val="Heading1"/>
        <w:numPr>
          <w:ilvl w:val="0"/>
          <w:numId w:val="0"/>
        </w:numPr>
        <w:rPr>
          <w:color w:val="00B0F0"/>
        </w:rPr>
      </w:pPr>
      <w:r w:rsidRPr="00611061">
        <w:rPr>
          <w:color w:val="00B0F0"/>
        </w:rPr>
        <w:t>Victory Condition</w:t>
      </w:r>
    </w:p>
    <w:p w:rsidR="008E2FAB" w:rsidRPr="00611061" w:rsidRDefault="008E2FAB" w:rsidP="008E2FAB">
      <w:pPr>
        <w:rPr>
          <w:rFonts w:ascii="Arial" w:hAnsi="Arial" w:cs="Arial"/>
          <w:color w:val="000000"/>
          <w:sz w:val="32"/>
          <w:szCs w:val="40"/>
        </w:rPr>
      </w:pPr>
      <w:r w:rsidRPr="00611061">
        <w:rPr>
          <w:rFonts w:ascii="Arial" w:hAnsi="Arial" w:cs="Arial"/>
          <w:color w:val="000000"/>
          <w:sz w:val="32"/>
          <w:szCs w:val="40"/>
        </w:rPr>
        <w:t xml:space="preserve">Survive all 10 waves while your </w:t>
      </w:r>
      <w:proofErr w:type="spellStart"/>
      <w:r w:rsidRPr="00611061">
        <w:rPr>
          <w:rFonts w:ascii="Arial" w:hAnsi="Arial" w:cs="Arial"/>
          <w:color w:val="000000"/>
          <w:sz w:val="32"/>
          <w:szCs w:val="40"/>
        </w:rPr>
        <w:t>Safehouse</w:t>
      </w:r>
      <w:proofErr w:type="spellEnd"/>
      <w:r w:rsidRPr="00611061">
        <w:rPr>
          <w:rFonts w:ascii="Arial" w:hAnsi="Arial" w:cs="Arial"/>
          <w:color w:val="000000"/>
          <w:sz w:val="32"/>
          <w:szCs w:val="40"/>
        </w:rPr>
        <w:t xml:space="preserve"> remains standing.</w:t>
      </w:r>
    </w:p>
    <w:p w:rsidR="008E2FAB" w:rsidRPr="00611061" w:rsidRDefault="008E2FAB" w:rsidP="008E2FAB">
      <w:pPr>
        <w:pStyle w:val="Heading1"/>
        <w:numPr>
          <w:ilvl w:val="0"/>
          <w:numId w:val="0"/>
        </w:numPr>
        <w:rPr>
          <w:color w:val="00B0F0"/>
        </w:rPr>
      </w:pPr>
      <w:r w:rsidRPr="00611061">
        <w:rPr>
          <w:color w:val="00B0F0"/>
        </w:rPr>
        <w:t>Tips</w:t>
      </w:r>
    </w:p>
    <w:p w:rsidR="008E2FAB" w:rsidRPr="00611061" w:rsidRDefault="008E2FAB" w:rsidP="008E2FA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40"/>
        </w:rPr>
      </w:pPr>
      <w:r w:rsidRPr="00611061">
        <w:rPr>
          <w:rFonts w:ascii="Arial" w:hAnsi="Arial" w:cs="Arial"/>
          <w:sz w:val="32"/>
          <w:szCs w:val="40"/>
        </w:rPr>
        <w:t>Collect all supplies</w:t>
      </w:r>
      <w:r w:rsidR="00611061" w:rsidRPr="00611061">
        <w:rPr>
          <w:rFonts w:ascii="Arial" w:hAnsi="Arial" w:cs="Arial"/>
          <w:sz w:val="32"/>
          <w:szCs w:val="40"/>
        </w:rPr>
        <w:t xml:space="preserve"> and ammo</w:t>
      </w:r>
      <w:r w:rsidRPr="00611061">
        <w:rPr>
          <w:rFonts w:ascii="Arial" w:hAnsi="Arial" w:cs="Arial"/>
          <w:sz w:val="32"/>
          <w:szCs w:val="40"/>
        </w:rPr>
        <w:t xml:space="preserve"> you can find – they will despawn!</w:t>
      </w:r>
    </w:p>
    <w:p w:rsidR="008E2FAB" w:rsidRPr="00611061" w:rsidRDefault="008E2FAB" w:rsidP="008E2FA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40"/>
        </w:rPr>
      </w:pPr>
      <w:r w:rsidRPr="00611061">
        <w:rPr>
          <w:rFonts w:ascii="Arial" w:hAnsi="Arial" w:cs="Arial"/>
          <w:sz w:val="32"/>
          <w:szCs w:val="40"/>
        </w:rPr>
        <w:t>Supplies can be used for upgrades and building structures</w:t>
      </w:r>
    </w:p>
    <w:p w:rsidR="008E2FAB" w:rsidRPr="00611061" w:rsidRDefault="008E2FAB" w:rsidP="008E2FA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40"/>
        </w:rPr>
      </w:pPr>
      <w:r w:rsidRPr="00611061">
        <w:rPr>
          <w:rFonts w:ascii="Arial" w:hAnsi="Arial" w:cs="Arial"/>
          <w:sz w:val="32"/>
          <w:szCs w:val="40"/>
        </w:rPr>
        <w:t>Use your pistol in situations under control – they have infinite ammo</w:t>
      </w:r>
    </w:p>
    <w:p w:rsidR="00611061" w:rsidRPr="00611061" w:rsidRDefault="00611061" w:rsidP="008E2FA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40"/>
        </w:rPr>
      </w:pPr>
      <w:r w:rsidRPr="00611061">
        <w:rPr>
          <w:rFonts w:ascii="Arial" w:hAnsi="Arial" w:cs="Arial"/>
          <w:sz w:val="32"/>
          <w:szCs w:val="40"/>
        </w:rPr>
        <w:t>Juke the zombies and have fun! :D</w:t>
      </w:r>
      <w:bookmarkStart w:id="0" w:name="_GoBack"/>
      <w:bookmarkEnd w:id="0"/>
    </w:p>
    <w:p w:rsidR="008E2FAB" w:rsidRPr="008E2FAB" w:rsidRDefault="008E2FAB" w:rsidP="008E2FAB">
      <w:pPr>
        <w:rPr>
          <w:sz w:val="2"/>
        </w:rPr>
      </w:pPr>
      <w:proofErr w:type="spellStart"/>
      <w:proofErr w:type="gramStart"/>
      <w:r>
        <w:rPr>
          <w:sz w:val="2"/>
        </w:rPr>
        <w:t>sadasd</w:t>
      </w:r>
      <w:proofErr w:type="spellEnd"/>
      <w:proofErr w:type="gramEnd"/>
    </w:p>
    <w:sectPr w:rsidR="008E2FAB" w:rsidRPr="008E2F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B58"/>
    <w:multiLevelType w:val="hybridMultilevel"/>
    <w:tmpl w:val="60A4D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4A75544"/>
    <w:multiLevelType w:val="hybridMultilevel"/>
    <w:tmpl w:val="CEEE22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AB"/>
    <w:rsid w:val="00611061"/>
    <w:rsid w:val="008E2FAB"/>
    <w:rsid w:val="00A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9AEF-912B-407B-8D69-D0DD03C0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We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Wei Tan</dc:creator>
  <cp:keywords/>
  <cp:lastModifiedBy>Yong Wei Tan</cp:lastModifiedBy>
  <cp:revision>1</cp:revision>
  <dcterms:created xsi:type="dcterms:W3CDTF">2014-01-03T09:27:00Z</dcterms:created>
  <dcterms:modified xsi:type="dcterms:W3CDTF">2014-01-03T09:40:00Z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